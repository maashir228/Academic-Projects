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6BBC2BCF" w14:textId="77777777" w:rsidTr="00FB65B8">
        <w:tc>
          <w:tcPr>
            <w:tcW w:w="5395" w:type="dxa"/>
          </w:tcPr>
          <w:p w14:paraId="45D144F6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084F7806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3DD0411" w14:textId="77777777" w:rsidTr="00FB65B8">
        <w:trPr>
          <w:trHeight w:val="2719"/>
        </w:trPr>
        <w:tc>
          <w:tcPr>
            <w:tcW w:w="5395" w:type="dxa"/>
          </w:tcPr>
          <w:p w14:paraId="2CE995CB" w14:textId="0C19FA5D" w:rsidR="00A81248" w:rsidRPr="003A798E" w:rsidRDefault="008B7DAF" w:rsidP="00C66528">
            <w:pPr>
              <w:pStyle w:val="Heading1"/>
            </w:pPr>
            <w:r>
              <w:t>PF Project approval</w:t>
            </w:r>
          </w:p>
        </w:tc>
        <w:tc>
          <w:tcPr>
            <w:tcW w:w="5395" w:type="dxa"/>
          </w:tcPr>
          <w:p w14:paraId="18244E50" w14:textId="77777777" w:rsidR="00A81248" w:rsidRPr="003A798E" w:rsidRDefault="00A81248"/>
        </w:tc>
      </w:tr>
      <w:tr w:rsidR="00A81248" w:rsidRPr="003A798E" w14:paraId="4581D59B" w14:textId="77777777" w:rsidTr="008B7DAF">
        <w:trPr>
          <w:trHeight w:val="7515"/>
        </w:trPr>
        <w:tc>
          <w:tcPr>
            <w:tcW w:w="5395" w:type="dxa"/>
          </w:tcPr>
          <w:p w14:paraId="10F1D213" w14:textId="428E9C80" w:rsidR="00A81248" w:rsidRPr="003A798E" w:rsidRDefault="00A81248"/>
        </w:tc>
        <w:tc>
          <w:tcPr>
            <w:tcW w:w="5395" w:type="dxa"/>
          </w:tcPr>
          <w:p w14:paraId="2814EAD6" w14:textId="77777777" w:rsidR="00A81248" w:rsidRPr="003A798E" w:rsidRDefault="00A81248"/>
        </w:tc>
      </w:tr>
      <w:tr w:rsidR="00A81248" w:rsidRPr="003A798E" w14:paraId="52110243" w14:textId="77777777" w:rsidTr="00FB65B8">
        <w:trPr>
          <w:trHeight w:val="1299"/>
        </w:trPr>
        <w:tc>
          <w:tcPr>
            <w:tcW w:w="5395" w:type="dxa"/>
          </w:tcPr>
          <w:p w14:paraId="20EC6830" w14:textId="7416AE1E" w:rsidR="00A81248" w:rsidRPr="003A798E" w:rsidRDefault="008B7DAF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15F72B7" wp14:editId="21D25898">
                      <wp:simplePos x="0" y="0"/>
                      <wp:positionH relativeFrom="margin">
                        <wp:posOffset>-506095</wp:posOffset>
                      </wp:positionH>
                      <wp:positionV relativeFrom="page">
                        <wp:posOffset>-7029450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BD7ED2" id="Group 1" o:spid="_x0000_s1026" style="position:absolute;margin-left:-39.85pt;margin-top:-553.5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61BE06A0" w14:textId="581D69C9" w:rsidR="00A81248" w:rsidRPr="003A798E" w:rsidRDefault="008B7DAF" w:rsidP="00C66528">
            <w:pPr>
              <w:pStyle w:val="Heading2"/>
            </w:pPr>
            <w:r>
              <w:t>A BETTER FLEX!</w:t>
            </w:r>
          </w:p>
        </w:tc>
      </w:tr>
      <w:tr w:rsidR="008B7DAF" w:rsidRPr="003A798E" w14:paraId="74E787B2" w14:textId="77777777" w:rsidTr="00FB65B8">
        <w:trPr>
          <w:trHeight w:val="1402"/>
        </w:trPr>
        <w:tc>
          <w:tcPr>
            <w:tcW w:w="5395" w:type="dxa"/>
          </w:tcPr>
          <w:p w14:paraId="7190B1E2" w14:textId="77777777" w:rsidR="008B7DAF" w:rsidRPr="003A798E" w:rsidRDefault="008B7DAF" w:rsidP="008B7DAF"/>
        </w:tc>
        <w:tc>
          <w:tcPr>
            <w:tcW w:w="5395" w:type="dxa"/>
          </w:tcPr>
          <w:p w14:paraId="4481DED4" w14:textId="77777777" w:rsidR="008B7DAF" w:rsidRDefault="008B7DAF" w:rsidP="008B7DAF">
            <w:pPr>
              <w:pStyle w:val="Heading2"/>
            </w:pPr>
            <w:sdt>
              <w:sdtPr>
                <w:id w:val="358394502"/>
                <w:placeholder>
                  <w:docPart w:val="C64D5CF35ED0434BA0DA13715589E23E"/>
                </w:placeholder>
                <w:temporary/>
                <w:showingPlcHdr/>
                <w15:appearance w15:val="hidden"/>
              </w:sdtPr>
              <w:sdtContent>
                <w:r w:rsidRPr="003A798E">
                  <w:t>STUDENT’S NAME</w:t>
                </w:r>
              </w:sdtContent>
            </w:sdt>
          </w:p>
          <w:p w14:paraId="454E5676" w14:textId="72D9B532" w:rsidR="008B7DAF" w:rsidRDefault="008B7DAF" w:rsidP="008B7DAF">
            <w:pPr>
              <w:pStyle w:val="Heading2"/>
            </w:pPr>
            <w:r>
              <w:t>19K-0314</w:t>
            </w:r>
            <w:r w:rsidR="001A6137">
              <w:t xml:space="preserve">     </w:t>
            </w:r>
            <w:proofErr w:type="spellStart"/>
            <w:proofErr w:type="gramStart"/>
            <w:r w:rsidR="001A6137">
              <w:t>M.Aashir</w:t>
            </w:r>
            <w:proofErr w:type="spellEnd"/>
            <w:proofErr w:type="gramEnd"/>
          </w:p>
          <w:p w14:paraId="6957D8D6" w14:textId="76AB1FFA" w:rsidR="008B7DAF" w:rsidRDefault="008B7DAF" w:rsidP="008B7DAF">
            <w:pPr>
              <w:pStyle w:val="Heading2"/>
            </w:pPr>
            <w:r>
              <w:t xml:space="preserve">19K-1340 </w:t>
            </w:r>
            <w:r w:rsidR="001A6137">
              <w:t xml:space="preserve">   </w:t>
            </w:r>
            <w:proofErr w:type="spellStart"/>
            <w:r w:rsidR="001A6137">
              <w:t>Mahnoor</w:t>
            </w:r>
            <w:proofErr w:type="spellEnd"/>
          </w:p>
          <w:p w14:paraId="6A268020" w14:textId="746FDDD2" w:rsidR="008B7DAF" w:rsidRPr="008B7DAF" w:rsidRDefault="008B7DAF" w:rsidP="008B7DAF">
            <w:pPr>
              <w:pStyle w:val="Heading2"/>
            </w:pPr>
            <w:r>
              <w:t>19K-1397</w:t>
            </w:r>
            <w:r w:rsidR="001A6137">
              <w:t xml:space="preserve">     </w:t>
            </w:r>
            <w:proofErr w:type="spellStart"/>
            <w:r w:rsidR="001A6137">
              <w:t>Aneela</w:t>
            </w:r>
            <w:proofErr w:type="spellEnd"/>
          </w:p>
          <w:p w14:paraId="79D17E4F" w14:textId="2315F749" w:rsidR="008B7DAF" w:rsidRPr="008B7DAF" w:rsidRDefault="008B7DAF" w:rsidP="008B7DAF"/>
        </w:tc>
      </w:tr>
      <w:tr w:rsidR="008B7DAF" w:rsidRPr="003A798E" w14:paraId="0338075C" w14:textId="77777777" w:rsidTr="00FB65B8">
        <w:trPr>
          <w:trHeight w:val="1402"/>
        </w:trPr>
        <w:tc>
          <w:tcPr>
            <w:tcW w:w="5395" w:type="dxa"/>
          </w:tcPr>
          <w:p w14:paraId="67B33328" w14:textId="77777777" w:rsidR="008B7DAF" w:rsidRPr="003A798E" w:rsidRDefault="008B7DAF" w:rsidP="008B7DAF"/>
        </w:tc>
        <w:tc>
          <w:tcPr>
            <w:tcW w:w="5395" w:type="dxa"/>
          </w:tcPr>
          <w:p w14:paraId="60BE6510" w14:textId="77777777" w:rsidR="008B7DAF" w:rsidRDefault="008B7DAF" w:rsidP="008B7DAF">
            <w:pPr>
              <w:pStyle w:val="Heading2"/>
            </w:pPr>
          </w:p>
        </w:tc>
      </w:tr>
    </w:tbl>
    <w:p w14:paraId="714DA030" w14:textId="77777777" w:rsidR="000C4ED1" w:rsidRPr="003A798E" w:rsidRDefault="000C4ED1"/>
    <w:p w14:paraId="67ED61CC" w14:textId="77777777" w:rsidR="00FB65B8" w:rsidRPr="003A798E" w:rsidRDefault="00FB65B8" w:rsidP="00A24793"/>
    <w:p w14:paraId="18CDBE9B" w14:textId="77777777" w:rsidR="00A24793" w:rsidRPr="003A798E" w:rsidRDefault="00A24793" w:rsidP="00A24793"/>
    <w:p w14:paraId="15C60E6A" w14:textId="77777777" w:rsidR="00A24793" w:rsidRPr="003A798E" w:rsidRDefault="00A24793"/>
    <w:p w14:paraId="1EC39CB4" w14:textId="5700A770" w:rsidR="00A81248" w:rsidRPr="00CD1B45" w:rsidRDefault="00C66528" w:rsidP="00CD1B45">
      <w:pPr>
        <w:pStyle w:val="ListParagraph"/>
        <w:numPr>
          <w:ilvl w:val="0"/>
          <w:numId w:val="1"/>
        </w:numPr>
        <w:rPr>
          <w:b/>
          <w:bCs/>
        </w:rPr>
      </w:pPr>
      <w:r w:rsidRPr="00CD1B45">
        <w:rPr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6F6C3F" wp14:editId="0E986D41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CD9D228" id="Shape" o:spid="_x0000_s1026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CD1B45" w:rsidRPr="00CD1B45">
        <w:rPr>
          <w:b/>
          <w:bCs/>
          <w:u w:val="single"/>
        </w:rPr>
        <w:t>Introduction</w:t>
      </w:r>
    </w:p>
    <w:p w14:paraId="4F24528C" w14:textId="0E889D18" w:rsidR="00CD1B45" w:rsidRDefault="00CD1B45" w:rsidP="00CD1B45">
      <w:pPr>
        <w:pStyle w:val="ListParagraph"/>
        <w:ind w:left="1440"/>
      </w:pPr>
      <w:r>
        <w:t>Development of a system for the schooling management which will be helpful in attendance, marking, course planning and for course registrations too, built up for a student as well as teacher.</w:t>
      </w:r>
    </w:p>
    <w:p w14:paraId="29FF5D23" w14:textId="44A4E321" w:rsidR="00CD1B45" w:rsidRDefault="00CD1B45" w:rsidP="00CD1B45">
      <w:pPr>
        <w:pStyle w:val="ListParagraph"/>
        <w:ind w:left="1440"/>
      </w:pPr>
    </w:p>
    <w:p w14:paraId="04AA338C" w14:textId="647B1E97" w:rsidR="00CD1B45" w:rsidRPr="00CD1B45" w:rsidRDefault="00CD1B45" w:rsidP="00CD1B45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Existing System</w:t>
      </w:r>
    </w:p>
    <w:p w14:paraId="6251712D" w14:textId="40688D1B" w:rsidR="00CD1B45" w:rsidRDefault="00CD1B45" w:rsidP="00CD1B45">
      <w:pPr>
        <w:pStyle w:val="ListParagraph"/>
      </w:pPr>
      <w:r>
        <w:t xml:space="preserve"> </w:t>
      </w:r>
      <w:r>
        <w:tab/>
        <w:t>Flex, which is an existing system of similar family being used by FAST- NUCES.</w:t>
      </w:r>
    </w:p>
    <w:p w14:paraId="05FA11FD" w14:textId="77777777" w:rsidR="00CD1B45" w:rsidRDefault="00CD1B45" w:rsidP="00CD1B45">
      <w:pPr>
        <w:pStyle w:val="ListParagraph"/>
      </w:pPr>
    </w:p>
    <w:p w14:paraId="5FC87DB6" w14:textId="7C5BD20B" w:rsidR="00CD1B45" w:rsidRDefault="00CD1B45" w:rsidP="00CD1B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Problem Statement</w:t>
      </w:r>
    </w:p>
    <w:p w14:paraId="6995F3CB" w14:textId="7C8D68E7" w:rsidR="00CD1B45" w:rsidRDefault="00CD1B45" w:rsidP="00CD1B45">
      <w:pPr>
        <w:ind w:left="1440"/>
      </w:pPr>
      <w:r>
        <w:t>The interface of Flex is a little complicated, we propose ours to be easier to work.</w:t>
      </w:r>
    </w:p>
    <w:p w14:paraId="69A2D3FF" w14:textId="26ABCE2E" w:rsidR="00CD1B45" w:rsidRDefault="00CD1B45" w:rsidP="00CD1B45">
      <w:pPr>
        <w:ind w:left="1440"/>
      </w:pPr>
    </w:p>
    <w:p w14:paraId="28118DCF" w14:textId="5A0764E2" w:rsidR="00CD1B45" w:rsidRPr="00CD1B45" w:rsidRDefault="00CD1B45" w:rsidP="00CD1B45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Salient Features</w:t>
      </w:r>
    </w:p>
    <w:p w14:paraId="1B747D49" w14:textId="43A52986" w:rsidR="00CD1B45" w:rsidRDefault="00CD1B45" w:rsidP="00CD1B45">
      <w:pPr>
        <w:pStyle w:val="ListParagraph"/>
        <w:numPr>
          <w:ilvl w:val="1"/>
          <w:numId w:val="1"/>
        </w:numPr>
      </w:pPr>
      <w:r>
        <w:t>User login for teacher as well as for students</w:t>
      </w:r>
    </w:p>
    <w:p w14:paraId="3236DD69" w14:textId="72EF7CB1" w:rsidR="00CD1B45" w:rsidRDefault="001A6137" w:rsidP="00CD1B45">
      <w:pPr>
        <w:pStyle w:val="ListParagraph"/>
        <w:numPr>
          <w:ilvl w:val="1"/>
          <w:numId w:val="1"/>
        </w:numPr>
      </w:pPr>
      <w:r>
        <w:t>Attendance marking</w:t>
      </w:r>
    </w:p>
    <w:p w14:paraId="688F7534" w14:textId="2BE8C4AE" w:rsidR="001A6137" w:rsidRDefault="001A6137" w:rsidP="00CD1B45">
      <w:pPr>
        <w:pStyle w:val="ListParagraph"/>
        <w:numPr>
          <w:ilvl w:val="1"/>
          <w:numId w:val="1"/>
        </w:numPr>
      </w:pPr>
      <w:r>
        <w:t>Grading</w:t>
      </w:r>
    </w:p>
    <w:p w14:paraId="1BCE07A7" w14:textId="70457926" w:rsidR="001A6137" w:rsidRDefault="001A6137" w:rsidP="00CD1B45">
      <w:pPr>
        <w:pStyle w:val="ListParagraph"/>
        <w:numPr>
          <w:ilvl w:val="1"/>
          <w:numId w:val="1"/>
        </w:numPr>
      </w:pPr>
      <w:r>
        <w:t>Course Planning</w:t>
      </w:r>
    </w:p>
    <w:p w14:paraId="344587FD" w14:textId="7065ABAC" w:rsidR="001A6137" w:rsidRDefault="001A6137" w:rsidP="00CD1B45">
      <w:pPr>
        <w:pStyle w:val="ListParagraph"/>
        <w:numPr>
          <w:ilvl w:val="1"/>
          <w:numId w:val="1"/>
        </w:numPr>
      </w:pPr>
      <w:r>
        <w:t>Course Registrations</w:t>
      </w:r>
    </w:p>
    <w:p w14:paraId="0777DD13" w14:textId="4DA421C6" w:rsidR="001A6137" w:rsidRDefault="001A6137" w:rsidP="001A6137">
      <w:pPr>
        <w:pStyle w:val="ListParagraph"/>
        <w:ind w:left="1440"/>
      </w:pPr>
    </w:p>
    <w:p w14:paraId="2CB07D13" w14:textId="20188E2F" w:rsidR="001A6137" w:rsidRPr="001A6137" w:rsidRDefault="001A6137" w:rsidP="001A6137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Tools </w:t>
      </w:r>
    </w:p>
    <w:p w14:paraId="69136ABA" w14:textId="00BC6D07" w:rsidR="001A6137" w:rsidRPr="001A6137" w:rsidRDefault="001A6137" w:rsidP="001A6137">
      <w:pPr>
        <w:pStyle w:val="ListParagraph"/>
        <w:ind w:left="1440"/>
      </w:pPr>
      <w:r>
        <w:t>The system is to</w:t>
      </w:r>
      <w:bookmarkStart w:id="0" w:name="_GoBack"/>
      <w:bookmarkEnd w:id="0"/>
      <w:r>
        <w:t xml:space="preserve"> be built using C language</w:t>
      </w:r>
    </w:p>
    <w:sectPr w:rsidR="001A6137" w:rsidRPr="001A6137" w:rsidSect="00A24793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5BA43" w14:textId="77777777" w:rsidR="009533FF" w:rsidRDefault="009533FF" w:rsidP="001205A1">
      <w:r>
        <w:separator/>
      </w:r>
    </w:p>
  </w:endnote>
  <w:endnote w:type="continuationSeparator" w:id="0">
    <w:p w14:paraId="2C7747B6" w14:textId="77777777" w:rsidR="009533FF" w:rsidRDefault="009533F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908FC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E91AF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FD55D6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1FE43D3" w14:textId="77777777" w:rsidTr="005F4F46">
      <w:tc>
        <w:tcPr>
          <w:tcW w:w="5395" w:type="dxa"/>
        </w:tcPr>
        <w:p w14:paraId="3CD2C670" w14:textId="77777777" w:rsidR="001205A1" w:rsidRPr="001205A1" w:rsidRDefault="009533FF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D6D9135F519243A48C4CAA2257E8B8F0"/>
              </w:placeholder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7D138C6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27CF1F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D7BF1" w14:textId="77777777" w:rsidR="009533FF" w:rsidRDefault="009533FF" w:rsidP="001205A1">
      <w:r>
        <w:separator/>
      </w:r>
    </w:p>
  </w:footnote>
  <w:footnote w:type="continuationSeparator" w:id="0">
    <w:p w14:paraId="3FD685A5" w14:textId="77777777" w:rsidR="009533FF" w:rsidRDefault="009533FF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29A"/>
    <w:multiLevelType w:val="hybridMultilevel"/>
    <w:tmpl w:val="D998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AF"/>
    <w:rsid w:val="000C4ED1"/>
    <w:rsid w:val="001205A1"/>
    <w:rsid w:val="001A6137"/>
    <w:rsid w:val="002877E8"/>
    <w:rsid w:val="002E7C4E"/>
    <w:rsid w:val="0031055C"/>
    <w:rsid w:val="00371EE1"/>
    <w:rsid w:val="003A798E"/>
    <w:rsid w:val="00425A99"/>
    <w:rsid w:val="005E6B25"/>
    <w:rsid w:val="005F4F46"/>
    <w:rsid w:val="006C60E6"/>
    <w:rsid w:val="007B0740"/>
    <w:rsid w:val="007C1BAB"/>
    <w:rsid w:val="008B7DAF"/>
    <w:rsid w:val="009533FF"/>
    <w:rsid w:val="00A15CF7"/>
    <w:rsid w:val="00A24793"/>
    <w:rsid w:val="00A81248"/>
    <w:rsid w:val="00C66528"/>
    <w:rsid w:val="00C915F0"/>
    <w:rsid w:val="00CD1B45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B4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CD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imusPrime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9135F519243A48C4CAA2257E8B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AB163-9352-46AB-B440-B3A0A786EC33}"/>
      </w:docPartPr>
      <w:docPartBody>
        <w:p w:rsidR="00000000" w:rsidRDefault="00BA0E07" w:rsidP="00BA0E07">
          <w:pPr>
            <w:pStyle w:val="D6D9135F519243A48C4CAA2257E8B8F0"/>
          </w:pPr>
          <w:r w:rsidRPr="003A798E">
            <w:t>STUDENT’S NAME</w:t>
          </w:r>
        </w:p>
      </w:docPartBody>
    </w:docPart>
    <w:docPart>
      <w:docPartPr>
        <w:name w:val="C64D5CF35ED0434BA0DA13715589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5E06-AEA4-4F6D-BD95-AB0DC9D6424B}"/>
      </w:docPartPr>
      <w:docPartBody>
        <w:p w:rsidR="00000000" w:rsidRDefault="00BA0E07" w:rsidP="00BA0E07">
          <w:pPr>
            <w:pStyle w:val="C64D5CF35ED0434BA0DA13715589E23E"/>
          </w:pPr>
          <w:r w:rsidRPr="003A798E">
            <w:t>STUDENT’S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07"/>
    <w:rsid w:val="00055C56"/>
    <w:rsid w:val="00BA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969A0FDFF4BF7807F7361E760F0A4">
    <w:name w:val="7E9969A0FDFF4BF7807F7361E760F0A4"/>
  </w:style>
  <w:style w:type="paragraph" w:customStyle="1" w:styleId="1EA3D311BF504D18B3BBD3E3C54D986A">
    <w:name w:val="1EA3D311BF504D18B3BBD3E3C54D986A"/>
  </w:style>
  <w:style w:type="paragraph" w:customStyle="1" w:styleId="9224E3D40A9448589FB7A77049D69F97">
    <w:name w:val="9224E3D40A9448589FB7A77049D69F97"/>
  </w:style>
  <w:style w:type="paragraph" w:customStyle="1" w:styleId="7A504039105B4956922CF895D54000C3">
    <w:name w:val="7A504039105B4956922CF895D54000C3"/>
  </w:style>
  <w:style w:type="paragraph" w:customStyle="1" w:styleId="0B28620E2E1C45909A60D39F46FB2BC0">
    <w:name w:val="0B28620E2E1C45909A60D39F46FB2BC0"/>
  </w:style>
  <w:style w:type="paragraph" w:customStyle="1" w:styleId="E9F97618D7BB4E878F93EC3778D2F115">
    <w:name w:val="E9F97618D7BB4E878F93EC3778D2F115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</w:rPr>
  </w:style>
  <w:style w:type="paragraph" w:customStyle="1" w:styleId="B7703E99DDCF49DDBACCC67215B69AF2">
    <w:name w:val="B7703E99DDCF49DDBACCC67215B69AF2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</w:rPr>
  </w:style>
  <w:style w:type="paragraph" w:customStyle="1" w:styleId="27E445887A4843DAB8C632042DC8CB10">
    <w:name w:val="27E445887A4843DAB8C632042DC8CB10"/>
  </w:style>
  <w:style w:type="paragraph" w:customStyle="1" w:styleId="BE3A4F64E083453CB99A82702F148CCA">
    <w:name w:val="BE3A4F64E083453CB99A82702F148CCA"/>
  </w:style>
  <w:style w:type="paragraph" w:customStyle="1" w:styleId="871EFBB4224E45B8856894C8C05A94C0">
    <w:name w:val="871EFBB4224E45B8856894C8C05A94C0"/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customStyle="1" w:styleId="812F37D75EF749A196C773922E5B8B07">
    <w:name w:val="812F37D75EF749A196C773922E5B8B07"/>
  </w:style>
  <w:style w:type="paragraph" w:customStyle="1" w:styleId="892EF6BF626B490DBFD091E6289533FA">
    <w:name w:val="892EF6BF626B490DBFD091E6289533FA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paragraph" w:customStyle="1" w:styleId="C30388D1EFC04BC28D97FD6E7A7B26E1">
    <w:name w:val="C30388D1EFC04BC28D97FD6E7A7B26E1"/>
  </w:style>
  <w:style w:type="paragraph" w:customStyle="1" w:styleId="D6D9135F519243A48C4CAA2257E8B8F0">
    <w:name w:val="D6D9135F519243A48C4CAA2257E8B8F0"/>
    <w:rsid w:val="00BA0E07"/>
  </w:style>
  <w:style w:type="paragraph" w:customStyle="1" w:styleId="B23DF9FAC7F84BF4B695B18638FAAB15">
    <w:name w:val="B23DF9FAC7F84BF4B695B18638FAAB15"/>
    <w:rsid w:val="00BA0E07"/>
  </w:style>
  <w:style w:type="paragraph" w:customStyle="1" w:styleId="580A32513ABE41A2AD85D3682BA7C585">
    <w:name w:val="580A32513ABE41A2AD85D3682BA7C585"/>
    <w:rsid w:val="00BA0E07"/>
  </w:style>
  <w:style w:type="paragraph" w:customStyle="1" w:styleId="C64D5CF35ED0434BA0DA13715589E23E">
    <w:name w:val="C64D5CF35ED0434BA0DA13715589E23E"/>
    <w:rsid w:val="00BA0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2020-02-13T16:22:00Z</dcterms:created>
  <dcterms:modified xsi:type="dcterms:W3CDTF">2020-02-13T16:56:00Z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